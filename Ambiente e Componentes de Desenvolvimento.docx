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AA" w:rsidRDefault="004677AA" w:rsidP="004677AA">
      <w:pPr>
        <w:pStyle w:val="Ttulo1"/>
        <w:rPr>
          <w:lang w:val="pt-BR"/>
        </w:rPr>
      </w:pPr>
      <w:bookmarkStart w:id="0" w:name="_Toc523649271"/>
      <w:r>
        <w:rPr>
          <w:lang w:val="pt-BR"/>
        </w:rPr>
        <w:t>LINK DO GITHUB:</w:t>
      </w:r>
      <w:bookmarkEnd w:id="0"/>
    </w:p>
    <w:p w:rsidR="004677AA" w:rsidRDefault="004677AA">
      <w:pPr>
        <w:rPr>
          <w:sz w:val="20"/>
          <w:szCs w:val="20"/>
          <w:lang w:val="pt-BR"/>
        </w:rPr>
      </w:pPr>
      <w:hyperlink r:id="rId8" w:history="1">
        <w:r w:rsidRPr="00F238AD">
          <w:rPr>
            <w:rStyle w:val="Hyperlink"/>
            <w:sz w:val="20"/>
            <w:szCs w:val="20"/>
            <w:lang w:val="pt-BR"/>
          </w:rPr>
          <w:t>https://github.com/britjea/Fiap-Apache-Camel-e-ActiveMQ</w:t>
        </w:r>
      </w:hyperlink>
    </w:p>
    <w:p w:rsidR="004677AA" w:rsidRDefault="004677AA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1638F6" w:rsidRPr="006E2A40" w:rsidRDefault="00BE19C1" w:rsidP="004677AA">
      <w:pPr>
        <w:pStyle w:val="Ttulo"/>
        <w:rPr>
          <w:sz w:val="40"/>
          <w:szCs w:val="40"/>
          <w:lang w:val="pt-BR"/>
        </w:rPr>
      </w:pPr>
      <w:r w:rsidRPr="006E2A40">
        <w:rPr>
          <w:sz w:val="40"/>
          <w:szCs w:val="40"/>
          <w:lang w:val="pt-BR"/>
        </w:rPr>
        <w:lastRenderedPageBreak/>
        <w:t>Ambiente e Componentes de Desenvolvimento.</w:t>
      </w:r>
    </w:p>
    <w:p w:rsidR="001638F6" w:rsidRPr="007A4B37" w:rsidRDefault="00D41C26" w:rsidP="00D5413C">
      <w:pPr>
        <w:pStyle w:val="Subttulo"/>
        <w:rPr>
          <w:lang w:val="pt-BR"/>
        </w:rPr>
      </w:pPr>
      <w:r>
        <w:rPr>
          <w:lang w:val="pt-BR"/>
        </w:rPr>
        <w:t>Criar duas aplicações usando apache camel e activemq</w:t>
      </w:r>
    </w:p>
    <w:p w:rsidR="000D5618" w:rsidRDefault="004677AA" w:rsidP="003422FF">
      <w:pPr>
        <w:pStyle w:val="InformaesdoConta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2882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4677AA" w:rsidRDefault="004677AA" w:rsidP="003422FF">
      <w:pPr>
        <w:pStyle w:val="InformaesdoContato"/>
        <w:rPr>
          <w:lang w:val="pt-BR"/>
        </w:rPr>
      </w:pPr>
    </w:p>
    <w:p w:rsidR="000D5618" w:rsidRPr="000D5618" w:rsidRDefault="000D5618" w:rsidP="000D5618">
      <w:pPr>
        <w:pStyle w:val="InformaesdoContato"/>
        <w:jc w:val="left"/>
        <w:rPr>
          <w:rFonts w:ascii="Arial" w:hAnsi="Arial" w:cs="Arial"/>
          <w:lang w:val="pt-BR"/>
        </w:rPr>
      </w:pPr>
      <w:r>
        <w:rPr>
          <w:lang w:val="pt-BR"/>
        </w:rPr>
        <w:t>Integrantes</w:t>
      </w:r>
    </w:p>
    <w:p w:rsidR="000D5618" w:rsidRPr="000D5618" w:rsidRDefault="00621B10" w:rsidP="000D5618">
      <w:pPr>
        <w:pStyle w:val="InformaesdoContato"/>
        <w:jc w:val="left"/>
        <w:rPr>
          <w:rFonts w:ascii="Arial" w:hAnsi="Arial" w:cs="Arial"/>
          <w:lang w:val="pt-BR" w:bidi="pt-BR"/>
        </w:rPr>
      </w:pPr>
      <w:r>
        <w:rPr>
          <w:rFonts w:ascii="Arial" w:hAnsi="Arial" w:cs="Arial"/>
          <w:lang w:val="pt-BR" w:bidi="pt-BR"/>
        </w:rPr>
        <w:t>331883-</w:t>
      </w:r>
      <w:r w:rsidRPr="000D5618">
        <w:rPr>
          <w:rFonts w:ascii="Arial" w:hAnsi="Arial" w:cs="Arial"/>
          <w:lang w:val="pt-BR" w:bidi="pt-BR"/>
        </w:rPr>
        <w:t>Daniel Souza De Lima</w:t>
      </w:r>
    </w:p>
    <w:p w:rsidR="000D5618" w:rsidRPr="000D5618" w:rsidRDefault="00621B10" w:rsidP="000D5618">
      <w:pPr>
        <w:pStyle w:val="InformaesdoContato"/>
        <w:jc w:val="left"/>
        <w:rPr>
          <w:rFonts w:ascii="Arial" w:hAnsi="Arial" w:cs="Arial"/>
          <w:lang w:val="pt-BR" w:bidi="pt-BR"/>
        </w:rPr>
      </w:pPr>
      <w:r>
        <w:rPr>
          <w:rFonts w:ascii="Arial" w:hAnsi="Arial" w:cs="Arial"/>
          <w:lang w:val="pt-BR" w:bidi="pt-BR"/>
        </w:rPr>
        <w:t>330191-</w:t>
      </w:r>
      <w:r w:rsidRPr="000D5618">
        <w:rPr>
          <w:rFonts w:ascii="Arial" w:hAnsi="Arial" w:cs="Arial"/>
          <w:lang w:val="pt-BR" w:bidi="pt-BR"/>
        </w:rPr>
        <w:t xml:space="preserve"> David Santos Vasconcelos</w:t>
      </w:r>
    </w:p>
    <w:p w:rsidR="00621B10" w:rsidRDefault="00621B10" w:rsidP="00621B10">
      <w:pPr>
        <w:pStyle w:val="InformaesdoContato"/>
        <w:jc w:val="left"/>
        <w:rPr>
          <w:rFonts w:ascii="Arial" w:hAnsi="Arial" w:cs="Arial"/>
          <w:lang w:val="pt-BR" w:bidi="pt-BR"/>
        </w:rPr>
      </w:pPr>
      <w:r>
        <w:rPr>
          <w:rFonts w:ascii="Arial" w:hAnsi="Arial" w:cs="Arial"/>
          <w:lang w:val="pt-BR" w:bidi="pt-BR"/>
        </w:rPr>
        <w:t>331429-</w:t>
      </w:r>
      <w:r w:rsidRPr="000D5618">
        <w:rPr>
          <w:rFonts w:ascii="Arial" w:hAnsi="Arial" w:cs="Arial"/>
          <w:lang w:val="pt-BR" w:bidi="pt-BR"/>
        </w:rPr>
        <w:t>Jean Pierre De Brito</w:t>
      </w:r>
    </w:p>
    <w:p w:rsidR="004677AA" w:rsidRDefault="00621B10" w:rsidP="00621B10">
      <w:pPr>
        <w:pStyle w:val="InformaesdoContato"/>
        <w:jc w:val="left"/>
        <w:rPr>
          <w:rFonts w:asciiTheme="majorHAnsi" w:eastAsiaTheme="majorEastAsia" w:hAnsiTheme="majorHAnsi" w:cstheme="majorBidi"/>
          <w:color w:val="3F251D" w:themeColor="accent1"/>
          <w:sz w:val="30"/>
          <w:szCs w:val="30"/>
          <w:lang w:val="pt-BR" w:bidi="pt-BR"/>
        </w:rPr>
      </w:pPr>
      <w:r>
        <w:rPr>
          <w:rFonts w:ascii="Arial" w:hAnsi="Arial" w:cs="Arial"/>
          <w:lang w:val="pt-BR" w:bidi="pt-BR"/>
        </w:rPr>
        <w:t>330342-</w:t>
      </w:r>
      <w:r w:rsidRPr="000D5618">
        <w:rPr>
          <w:rFonts w:ascii="Arial" w:hAnsi="Arial" w:cs="Arial"/>
          <w:lang w:val="pt-BR" w:bidi="pt-BR"/>
        </w:rPr>
        <w:t>Luiz Felipe Moreira Do Amaral</w:t>
      </w:r>
      <w:r w:rsidR="003422FF" w:rsidRPr="007A4B37">
        <w:rPr>
          <w:lang w:val="pt-BR" w:bidi="pt-BR"/>
        </w:rPr>
        <w:br w:type="page"/>
      </w:r>
    </w:p>
    <w:p w:rsidR="004677AA" w:rsidRDefault="004677AA" w:rsidP="004677AA">
      <w:pPr>
        <w:pStyle w:val="Ttulo1"/>
        <w:rPr>
          <w:lang w:val="pt-BR" w:bidi="pt-BR"/>
        </w:rPr>
      </w:pPr>
      <w:bookmarkStart w:id="1" w:name="_Toc523649272"/>
      <w:r w:rsidRPr="004677AA">
        <w:rPr>
          <w:rStyle w:val="Ttulo1Char"/>
        </w:rPr>
        <w:lastRenderedPageBreak/>
        <w:t>Sumário</w:t>
      </w:r>
      <w:bookmarkEnd w:id="1"/>
    </w:p>
    <w:sdt>
      <w:sdtPr>
        <w:rPr>
          <w:lang w:val="pt-BR"/>
        </w:rPr>
        <w:id w:val="-918952181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:rsidR="004677AA" w:rsidRDefault="004677AA">
          <w:pPr>
            <w:pStyle w:val="Sumrio1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649271" w:history="1">
            <w:r w:rsidRPr="00397D1F">
              <w:rPr>
                <w:rStyle w:val="Hyperlink"/>
                <w:noProof/>
                <w:lang w:val="pt-BR"/>
              </w:rPr>
              <w:t>LINK DO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1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2" w:history="1">
            <w:r w:rsidR="004677AA" w:rsidRPr="00397D1F">
              <w:rPr>
                <w:rStyle w:val="Hyperlink"/>
                <w:noProof/>
              </w:rPr>
              <w:t>Sumário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_Toc523649272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3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1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3" w:history="1">
            <w:r w:rsidR="004677AA" w:rsidRPr="00397D1F">
              <w:rPr>
                <w:rStyle w:val="Hyperlink"/>
                <w:noProof/>
                <w:lang w:val="pt-BR"/>
              </w:rPr>
              <w:t>Criar duas aplicações usando apache camel e activemq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_Toc523649273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3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2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4" w:history="1">
            <w:r w:rsidR="004677AA" w:rsidRPr="00397D1F">
              <w:rPr>
                <w:rStyle w:val="Hyperlink"/>
                <w:noProof/>
                <w:lang w:val="pt-BR"/>
              </w:rPr>
              <w:t>Fila Mq ActiveMQ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_Toc523649274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3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2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5" w:history="1">
            <w:r w:rsidR="004677AA" w:rsidRPr="00397D1F">
              <w:rPr>
                <w:rStyle w:val="Hyperlink"/>
                <w:noProof/>
                <w:lang w:val="pt-BR"/>
              </w:rPr>
              <w:t>Classe Main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_Toc523649275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4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2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6" w:history="1">
            <w:r w:rsidR="004677AA" w:rsidRPr="00397D1F">
              <w:rPr>
                <w:rStyle w:val="Hyperlink"/>
                <w:noProof/>
                <w:lang w:val="pt-BR"/>
              </w:rPr>
              <w:t xml:space="preserve">Classe </w:t>
            </w:r>
            <w:r w:rsidR="004677AA" w:rsidRPr="00397D1F">
              <w:rPr>
                <w:rStyle w:val="Hyperlink"/>
                <w:rFonts w:ascii="Consolas" w:hAnsi="Consolas" w:cs="Consolas"/>
                <w:noProof/>
                <w:shd w:val="clear" w:color="auto" w:fill="D4D4D4"/>
                <w:lang w:val="pt-BR"/>
              </w:rPr>
              <w:t>impleRouteBuilder - PRODUCER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_Toc523649276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6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val="pt-BR" w:eastAsia="pt-BR"/>
            </w:rPr>
          </w:pPr>
          <w:hyperlink w:anchor="_Toc523649277" w:history="1">
            <w:r w:rsidR="004677AA" w:rsidRPr="00397D1F">
              <w:rPr>
                <w:rStyle w:val="Hyperlink"/>
                <w:noProof/>
                <w:lang w:val="pt-BR"/>
              </w:rPr>
              <w:t>Enviando dados para a fila ActiveMQ  Sheldon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_Toc523649277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7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2"/>
            <w:tabs>
              <w:tab w:val="right" w:leader="dot" w:pos="8664"/>
            </w:tabs>
            <w:rPr>
              <w:noProof/>
              <w:color w:val="auto"/>
              <w:lang w:val="pt-BR" w:eastAsia="pt-BR"/>
            </w:rPr>
          </w:pPr>
          <w:hyperlink w:anchor="_Toc523649278" w:history="1">
            <w:r w:rsidR="004677AA" w:rsidRPr="00397D1F">
              <w:rPr>
                <w:rStyle w:val="Hyperlink"/>
                <w:noProof/>
                <w:lang w:val="pt-BR"/>
              </w:rPr>
              <w:t xml:space="preserve">Classe </w:t>
            </w:r>
            <w:r w:rsidR="004677AA" w:rsidRPr="00397D1F">
              <w:rPr>
                <w:rStyle w:val="Hyperlink"/>
                <w:noProof/>
                <w:shd w:val="clear" w:color="auto" w:fill="D4D4D4"/>
                <w:lang w:val="pt-BR"/>
              </w:rPr>
              <w:t>ReadQueue – Consomer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_Toc523649278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8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A86DC0">
          <w:pPr>
            <w:pStyle w:val="Sumrio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val="pt-BR" w:eastAsia="pt-BR"/>
            </w:rPr>
          </w:pPr>
          <w:hyperlink w:anchor="_Toc523649279" w:history="1">
            <w:r w:rsidR="004677AA" w:rsidRPr="00397D1F">
              <w:rPr>
                <w:rStyle w:val="Hyperlink"/>
                <w:noProof/>
                <w:lang w:val="pt-BR"/>
              </w:rPr>
              <w:t>Lendo a fila Sheldon - ActiveMQ</w:t>
            </w:r>
            <w:r w:rsidR="004677AA">
              <w:rPr>
                <w:noProof/>
                <w:webHidden/>
              </w:rPr>
              <w:tab/>
            </w:r>
            <w:r w:rsidR="004677AA">
              <w:rPr>
                <w:noProof/>
                <w:webHidden/>
              </w:rPr>
              <w:fldChar w:fldCharType="begin"/>
            </w:r>
            <w:r w:rsidR="004677AA">
              <w:rPr>
                <w:noProof/>
                <w:webHidden/>
              </w:rPr>
              <w:instrText xml:space="preserve"> PAGEREF _Toc523649279 \h </w:instrText>
            </w:r>
            <w:r w:rsidR="004677AA">
              <w:rPr>
                <w:noProof/>
                <w:webHidden/>
              </w:rPr>
            </w:r>
            <w:r w:rsidR="004677AA">
              <w:rPr>
                <w:noProof/>
                <w:webHidden/>
              </w:rPr>
              <w:fldChar w:fldCharType="separate"/>
            </w:r>
            <w:r w:rsidR="004677AA">
              <w:rPr>
                <w:noProof/>
                <w:webHidden/>
              </w:rPr>
              <w:t>9</w:t>
            </w:r>
            <w:r w:rsidR="004677AA">
              <w:rPr>
                <w:noProof/>
                <w:webHidden/>
              </w:rPr>
              <w:fldChar w:fldCharType="end"/>
            </w:r>
          </w:hyperlink>
        </w:p>
        <w:p w:rsidR="004677AA" w:rsidRDefault="004677AA">
          <w:r>
            <w:rPr>
              <w:b/>
              <w:bCs/>
            </w:rPr>
            <w:fldChar w:fldCharType="end"/>
          </w:r>
        </w:p>
      </w:sdtContent>
    </w:sdt>
    <w:p w:rsidR="003422FF" w:rsidRPr="007A4B37" w:rsidRDefault="003422FF" w:rsidP="000D5618">
      <w:pPr>
        <w:pStyle w:val="InformaesdoContato"/>
        <w:jc w:val="left"/>
        <w:rPr>
          <w:lang w:val="pt-BR"/>
        </w:rPr>
      </w:pPr>
    </w:p>
    <w:p w:rsidR="00D41C26" w:rsidRDefault="00D41C26">
      <w:pPr>
        <w:pStyle w:val="Ttulo1"/>
        <w:rPr>
          <w:lang w:val="pt-BR"/>
        </w:rPr>
      </w:pPr>
      <w:bookmarkStart w:id="2" w:name="_Toc523649273"/>
      <w:r>
        <w:rPr>
          <w:lang w:val="pt-BR"/>
        </w:rPr>
        <w:t>Criar duas aplicações usando apache camel e activemq</w:t>
      </w:r>
      <w:bookmarkEnd w:id="2"/>
    </w:p>
    <w:p w:rsidR="00D41C26" w:rsidRDefault="00D41C26" w:rsidP="00D41C26">
      <w:pPr>
        <w:pStyle w:val="Ttulo2"/>
        <w:rPr>
          <w:lang w:val="pt-BR"/>
        </w:rPr>
      </w:pPr>
      <w:bookmarkStart w:id="3" w:name="_Toc523649274"/>
      <w:r>
        <w:rPr>
          <w:lang w:val="pt-BR"/>
        </w:rPr>
        <w:t>Fila Mq ActiveMQ</w:t>
      </w:r>
      <w:bookmarkEnd w:id="3"/>
    </w:p>
    <w:p w:rsidR="00D41C26" w:rsidRDefault="00D41C26" w:rsidP="00D41C26">
      <w:pPr>
        <w:rPr>
          <w:lang w:val="pt-BR"/>
        </w:rPr>
      </w:pPr>
      <w:r>
        <w:rPr>
          <w:lang w:val="pt-BR"/>
        </w:rPr>
        <w:t>Criei a fila MQ Sheldon para utilização na minha aplicação</w:t>
      </w:r>
    </w:p>
    <w:p w:rsidR="00D41C26" w:rsidRDefault="00D41C26" w:rsidP="00D41C26">
      <w:pPr>
        <w:rPr>
          <w:rFonts w:eastAsiaTheme="majorEastAsia"/>
          <w:caps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2346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047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 w:type="page"/>
      </w:r>
    </w:p>
    <w:p w:rsidR="001638F6" w:rsidRPr="007A4B37" w:rsidRDefault="00D41C26" w:rsidP="00D41C26">
      <w:pPr>
        <w:pStyle w:val="Ttulo2"/>
        <w:rPr>
          <w:lang w:val="pt-BR"/>
        </w:rPr>
      </w:pPr>
      <w:bookmarkStart w:id="4" w:name="_Toc523649275"/>
      <w:r>
        <w:rPr>
          <w:lang w:val="pt-BR"/>
        </w:rPr>
        <w:lastRenderedPageBreak/>
        <w:t>Classe Main</w:t>
      </w:r>
      <w:bookmarkEnd w:id="4"/>
    </w:p>
    <w:p w:rsidR="007021DE" w:rsidRDefault="00D41C26" w:rsidP="00D41C26">
      <w:pPr>
        <w:rPr>
          <w:lang w:val="pt-BR"/>
        </w:rPr>
      </w:pPr>
      <w:r>
        <w:rPr>
          <w:lang w:val="pt-BR"/>
        </w:rPr>
        <w:t>Classe para criar a conexão com a fila Sheldo(ActiveMQ).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64"/>
      </w:tblGrid>
      <w:tr w:rsidR="00D41C26" w:rsidTr="00D41C26">
        <w:tc>
          <w:tcPr>
            <w:tcW w:w="8664" w:type="dxa"/>
          </w:tcPr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package br.com.fiap.main;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javax.jms.ConnectionFactory;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org.apache.activemq.ActiveMQConnectionFactory;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org.apache.camel.CamelContext;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org.apache.camel.component.jms.JmsComponent;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org.apache.camel.impl.DefaultCamelContext;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br.com.fiap.route.SimpleRouteBuilder;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public class MainApp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  <w:t>public static void main(String[] args)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// TODO Auto-generated method stub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SimpleRouteBuilder routeBuilder = new SimpleRouteBuilder();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CamelContext ctx = new DefaultCamelContext();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ConnectionFactory connectionFactory = new ActiveMQConnectionFactory("tcp://0.0.0.0:61616");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ctx.addComponent("jms",JmsComponent.jmsComponentAutoAcknowledge(connectionFactory));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try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ctx.addRoutes(routeBuilder);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ctx.start();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Thread.sleep(5*60*100);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ctx.stop();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}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catch (Exception e)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e.printStackTrace();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}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  <w:t>}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Default="00D41C26" w:rsidP="00D41C26">
            <w:pPr>
              <w:rPr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}</w:t>
            </w:r>
          </w:p>
        </w:tc>
      </w:tr>
    </w:tbl>
    <w:p w:rsidR="00D41C26" w:rsidRDefault="00D41C26" w:rsidP="00D41C26">
      <w:pPr>
        <w:rPr>
          <w:lang w:val="pt-BR"/>
        </w:rPr>
      </w:pPr>
    </w:p>
    <w:p w:rsidR="00D41C26" w:rsidRDefault="00D41C26" w:rsidP="00D41C26">
      <w:pPr>
        <w:pStyle w:val="Ttulo3"/>
        <w:rPr>
          <w:lang w:val="pt-BR"/>
        </w:rPr>
      </w:pPr>
      <w:r>
        <w:rPr>
          <w:lang w:val="pt-BR"/>
        </w:rPr>
        <w:br w:type="page"/>
      </w:r>
    </w:p>
    <w:p w:rsidR="00D5413C" w:rsidRPr="007A4B37" w:rsidRDefault="00D41C26" w:rsidP="00D5413C">
      <w:pPr>
        <w:pStyle w:val="Ttulo2"/>
        <w:rPr>
          <w:lang w:val="pt-BR"/>
        </w:rPr>
      </w:pPr>
      <w:bookmarkStart w:id="5" w:name="_Toc523649276"/>
      <w:r>
        <w:rPr>
          <w:lang w:val="pt-BR"/>
        </w:rPr>
        <w:lastRenderedPageBreak/>
        <w:t xml:space="preserve">Classe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pt-BR"/>
        </w:rPr>
        <w:t xml:space="preserve">impleRouteBuilder - </w:t>
      </w:r>
      <w:r w:rsidR="004677A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pt-BR"/>
        </w:rPr>
        <w:t>P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pt-BR"/>
        </w:rPr>
        <w:t>RODUCER</w:t>
      </w:r>
      <w:bookmarkEnd w:id="5"/>
    </w:p>
    <w:p w:rsidR="00D41C26" w:rsidRDefault="00D41C26" w:rsidP="00D41C26">
      <w:pPr>
        <w:rPr>
          <w:lang w:val="pt-BR"/>
        </w:rPr>
      </w:pPr>
      <w:r>
        <w:rPr>
          <w:lang w:val="pt-BR"/>
        </w:rPr>
        <w:t>Busca os registro no diretório InpuArq para enviar para fila Sheldon criada o ActiveMQ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64"/>
      </w:tblGrid>
      <w:tr w:rsidR="00D41C26" w:rsidTr="00D41C26">
        <w:tc>
          <w:tcPr>
            <w:tcW w:w="8664" w:type="dxa"/>
          </w:tcPr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br.com.fiap.route;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org.apache.camel.builder.RouteBuilder;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SimpleRouteBuilder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RouteBuilder{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  <w:lang w:val="pt-BR"/>
              </w:rPr>
              <w:t>@Override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configure()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pt-BR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 xml:space="preserve"> Exception{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  <w:lang w:val="pt-BR"/>
              </w:rPr>
              <w:t>from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pt-BR"/>
              </w:rPr>
              <w:t>"file:\\C:\\InputArq"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>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pt-BR"/>
              </w:rPr>
              <w:t>"jms:queue:Sheldon"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>);</w:t>
            </w:r>
          </w:p>
          <w:p w:rsidR="00D41C26" w:rsidRDefault="00D41C26" w:rsidP="00D41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pt-B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ab/>
              <w:t>}</w:t>
            </w:r>
          </w:p>
          <w:p w:rsidR="00D41C26" w:rsidRDefault="00D41C26" w:rsidP="00D41C26">
            <w:pPr>
              <w:rPr>
                <w:lang w:val="pt-B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pt-BR"/>
              </w:rPr>
              <w:t>}</w:t>
            </w:r>
          </w:p>
        </w:tc>
      </w:tr>
    </w:tbl>
    <w:p w:rsidR="00D41C26" w:rsidRDefault="00D41C26" w:rsidP="00D41C26">
      <w:pPr>
        <w:rPr>
          <w:lang w:val="pt-BR"/>
        </w:rPr>
      </w:pPr>
    </w:p>
    <w:p w:rsidR="00D41C26" w:rsidRDefault="00D41C26">
      <w:pPr>
        <w:rPr>
          <w:lang w:val="pt-BR"/>
        </w:rPr>
      </w:pPr>
      <w:r>
        <w:rPr>
          <w:lang w:val="pt-BR"/>
        </w:rPr>
        <w:br w:type="page"/>
      </w:r>
    </w:p>
    <w:p w:rsidR="00D41C26" w:rsidRDefault="0095478C" w:rsidP="00D41C26">
      <w:pPr>
        <w:pStyle w:val="Ttulo3"/>
        <w:rPr>
          <w:lang w:val="pt-BR"/>
        </w:rPr>
      </w:pPr>
      <w:bookmarkStart w:id="6" w:name="_Toc523649277"/>
      <w:r>
        <w:rPr>
          <w:lang w:val="pt-BR"/>
        </w:rPr>
        <w:lastRenderedPageBreak/>
        <w:t>Enviando dados para a</w:t>
      </w:r>
      <w:r w:rsidR="00D41C26">
        <w:rPr>
          <w:lang w:val="pt-BR"/>
        </w:rPr>
        <w:t xml:space="preserve"> fila</w:t>
      </w:r>
      <w:r>
        <w:rPr>
          <w:lang w:val="pt-BR"/>
        </w:rPr>
        <w:t xml:space="preserve"> ActiveMQ </w:t>
      </w:r>
      <w:r w:rsidR="00D41C26">
        <w:rPr>
          <w:lang w:val="pt-BR"/>
        </w:rPr>
        <w:t xml:space="preserve"> Sheldon</w:t>
      </w:r>
      <w:bookmarkEnd w:id="6"/>
    </w:p>
    <w:p w:rsidR="00D41C26" w:rsidRDefault="00D41C26" w:rsidP="00D41C2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2538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0B3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81" w:rsidRDefault="00981281" w:rsidP="00D41C2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1448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02E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27" cy="14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D8" w:rsidRDefault="006C4FD8" w:rsidP="00D41C26">
      <w:pPr>
        <w:rPr>
          <w:lang w:val="pt-BR"/>
        </w:rPr>
      </w:pPr>
    </w:p>
    <w:p w:rsidR="006C4FD8" w:rsidRDefault="006C4FD8" w:rsidP="00D41C26">
      <w:pPr>
        <w:rPr>
          <w:lang w:val="pt-BR"/>
        </w:rPr>
      </w:pPr>
    </w:p>
    <w:p w:rsidR="00D41C26" w:rsidRDefault="00D41C26">
      <w:pPr>
        <w:rPr>
          <w:lang w:val="pt-BR"/>
        </w:rPr>
      </w:pPr>
      <w:r>
        <w:rPr>
          <w:lang w:val="pt-BR"/>
        </w:rPr>
        <w:br w:type="page"/>
      </w:r>
    </w:p>
    <w:p w:rsidR="001638F6" w:rsidRDefault="00D41C26" w:rsidP="00D41C26">
      <w:pPr>
        <w:pStyle w:val="Ttulo2"/>
        <w:rPr>
          <w:shd w:val="clear" w:color="auto" w:fill="D4D4D4"/>
          <w:lang w:val="pt-BR"/>
        </w:rPr>
      </w:pPr>
      <w:bookmarkStart w:id="7" w:name="_Toc523649278"/>
      <w:r>
        <w:rPr>
          <w:lang w:val="pt-BR"/>
        </w:rPr>
        <w:lastRenderedPageBreak/>
        <w:t xml:space="preserve">Classe </w:t>
      </w:r>
      <w:r>
        <w:rPr>
          <w:shd w:val="clear" w:color="auto" w:fill="D4D4D4"/>
          <w:lang w:val="pt-BR"/>
        </w:rPr>
        <w:t>ReadQueue – Consomer</w:t>
      </w:r>
      <w:bookmarkEnd w:id="7"/>
    </w:p>
    <w:p w:rsidR="00D41C26" w:rsidRDefault="00D41C26" w:rsidP="00D41C26">
      <w:pPr>
        <w:rPr>
          <w:lang w:val="pt-BR"/>
        </w:rPr>
      </w:pPr>
      <w:r>
        <w:rPr>
          <w:lang w:val="pt-BR"/>
        </w:rPr>
        <w:t>Classe para leitura da fila Sheldon(ACtiveMq) e guardando no diretório Outpu</w:t>
      </w:r>
      <w:r w:rsidR="00981281">
        <w:rPr>
          <w:lang w:val="pt-BR"/>
        </w:rPr>
        <w:t>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64"/>
      </w:tblGrid>
      <w:tr w:rsidR="00D41C26" w:rsidTr="00D41C26">
        <w:tc>
          <w:tcPr>
            <w:tcW w:w="8664" w:type="dxa"/>
          </w:tcPr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package br.com.fiap.main;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javax.jms.ConnectionFactory;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org.apache.activemq.ActiveMQConnectionFactory;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org.apache.camel.CamelContext;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org.apache.camel.builder.RouteBuilder;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org.apache.camel.component.jms.JmsComponent;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import org.apache.camel.impl.DefaultCamelContext;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public class ReadQueue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  <w:t>public static void main(String[] args) throws Exception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// TODO Auto-generated method stub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CamelContext ctx = new DefaultCamelContext();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ConnectionFactory connectionFactory = new ActiveMQConnectionFactory("tcp://0.0.0.0:61616");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ctx.addComponent("jms",JmsComponent.jmsComponentAutoAcknowledge(connectionFactory));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ctx.addRoutes(new RouteBuilder()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public void configure () {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from("jms:Sheldon")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.to("stream:out")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.to("file:\\C:\\Output");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}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});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ctx.start();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Thread.sleep(100000);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ctx.stop();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  <w:t>}</w:t>
            </w:r>
          </w:p>
          <w:p w:rsidR="00D41C26" w:rsidRPr="00D41C26" w:rsidRDefault="00D41C26" w:rsidP="00D41C26">
            <w:pPr>
              <w:rPr>
                <w:sz w:val="16"/>
                <w:szCs w:val="16"/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ab/>
            </w:r>
            <w:r w:rsidRPr="00D41C26">
              <w:rPr>
                <w:sz w:val="16"/>
                <w:szCs w:val="16"/>
                <w:lang w:val="pt-BR"/>
              </w:rPr>
              <w:tab/>
            </w:r>
          </w:p>
          <w:p w:rsidR="00D41C26" w:rsidRDefault="00D41C26" w:rsidP="00D41C26">
            <w:pPr>
              <w:rPr>
                <w:lang w:val="pt-BR"/>
              </w:rPr>
            </w:pPr>
            <w:r w:rsidRPr="00D41C26">
              <w:rPr>
                <w:sz w:val="16"/>
                <w:szCs w:val="16"/>
                <w:lang w:val="pt-BR"/>
              </w:rPr>
              <w:t>}</w:t>
            </w:r>
          </w:p>
        </w:tc>
      </w:tr>
    </w:tbl>
    <w:p w:rsidR="004677AA" w:rsidRDefault="004677AA" w:rsidP="00D41C26">
      <w:pPr>
        <w:rPr>
          <w:lang w:val="pt-BR"/>
        </w:rPr>
      </w:pPr>
    </w:p>
    <w:p w:rsidR="004677AA" w:rsidRDefault="004677AA" w:rsidP="004677AA">
      <w:pPr>
        <w:rPr>
          <w:lang w:val="pt-BR"/>
        </w:rPr>
      </w:pPr>
      <w:r>
        <w:rPr>
          <w:lang w:val="pt-BR"/>
        </w:rPr>
        <w:br w:type="page"/>
      </w:r>
    </w:p>
    <w:p w:rsidR="00D41C26" w:rsidRDefault="004677AA" w:rsidP="004677AA">
      <w:pPr>
        <w:pStyle w:val="Ttulo3"/>
        <w:rPr>
          <w:lang w:val="pt-BR"/>
        </w:rPr>
      </w:pPr>
      <w:bookmarkStart w:id="8" w:name="_Toc523649279"/>
      <w:r>
        <w:rPr>
          <w:lang w:val="pt-BR"/>
        </w:rPr>
        <w:lastRenderedPageBreak/>
        <w:t>Lendo a fila Sheldon - ActiveMQ</w:t>
      </w:r>
      <w:bookmarkEnd w:id="8"/>
    </w:p>
    <w:p w:rsidR="0095478C" w:rsidRDefault="0095478C" w:rsidP="00D41C2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2323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0AB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81" w:rsidRPr="00D41C26" w:rsidRDefault="00981281" w:rsidP="00D41C2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07990" cy="1609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92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26" w:rsidRPr="007A4B37" w:rsidRDefault="00D41C26" w:rsidP="00D41C26">
      <w:pPr>
        <w:rPr>
          <w:lang w:val="pt-BR"/>
        </w:rPr>
      </w:pPr>
      <w:bookmarkStart w:id="9" w:name="_GoBack"/>
      <w:bookmarkEnd w:id="9"/>
    </w:p>
    <w:sectPr w:rsidR="00D41C26" w:rsidRPr="007A4B37" w:rsidSect="007A4B37">
      <w:footerReference w:type="default" r:id="rId15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C0" w:rsidRDefault="00A86DC0">
      <w:pPr>
        <w:spacing w:before="0" w:after="0" w:line="240" w:lineRule="auto"/>
      </w:pPr>
      <w:r>
        <w:separator/>
      </w:r>
    </w:p>
  </w:endnote>
  <w:endnote w:type="continuationSeparator" w:id="0">
    <w:p w:rsidR="00A86DC0" w:rsidRDefault="00A86D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E41895">
      <w:rPr>
        <w:noProof/>
        <w:lang w:val="pt-BR" w:bidi="pt-BR"/>
      </w:rPr>
      <w:t>7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C0" w:rsidRDefault="00A86DC0">
      <w:pPr>
        <w:spacing w:before="0" w:after="0" w:line="240" w:lineRule="auto"/>
      </w:pPr>
      <w:r>
        <w:separator/>
      </w:r>
    </w:p>
  </w:footnote>
  <w:footnote w:type="continuationSeparator" w:id="0">
    <w:p w:rsidR="00A86DC0" w:rsidRDefault="00A86D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C1"/>
    <w:rsid w:val="00060BA0"/>
    <w:rsid w:val="000748AA"/>
    <w:rsid w:val="000D5618"/>
    <w:rsid w:val="001638F6"/>
    <w:rsid w:val="00197367"/>
    <w:rsid w:val="001A2000"/>
    <w:rsid w:val="002217CA"/>
    <w:rsid w:val="003209D6"/>
    <w:rsid w:val="00334A73"/>
    <w:rsid w:val="003422FF"/>
    <w:rsid w:val="003C3070"/>
    <w:rsid w:val="004145AA"/>
    <w:rsid w:val="004677AA"/>
    <w:rsid w:val="004952C4"/>
    <w:rsid w:val="005A1C5A"/>
    <w:rsid w:val="00621B10"/>
    <w:rsid w:val="00690EFD"/>
    <w:rsid w:val="006A37C0"/>
    <w:rsid w:val="006C4FD8"/>
    <w:rsid w:val="006E2A40"/>
    <w:rsid w:val="007021DE"/>
    <w:rsid w:val="00732607"/>
    <w:rsid w:val="007A4B37"/>
    <w:rsid w:val="00844483"/>
    <w:rsid w:val="00934F1C"/>
    <w:rsid w:val="0095478C"/>
    <w:rsid w:val="00981281"/>
    <w:rsid w:val="009A6D7C"/>
    <w:rsid w:val="009D2231"/>
    <w:rsid w:val="00A122DB"/>
    <w:rsid w:val="00A86DC0"/>
    <w:rsid w:val="00AA72D3"/>
    <w:rsid w:val="00AD165F"/>
    <w:rsid w:val="00B47B7A"/>
    <w:rsid w:val="00B646B8"/>
    <w:rsid w:val="00BE19C1"/>
    <w:rsid w:val="00C80BD4"/>
    <w:rsid w:val="00CB0665"/>
    <w:rsid w:val="00CF3A42"/>
    <w:rsid w:val="00D41C26"/>
    <w:rsid w:val="00D5413C"/>
    <w:rsid w:val="00DC07A3"/>
    <w:rsid w:val="00E11B8A"/>
    <w:rsid w:val="00E41895"/>
    <w:rsid w:val="00F020B0"/>
    <w:rsid w:val="00F677F9"/>
    <w:rsid w:val="00FD1504"/>
    <w:rsid w:val="00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069F47-BCE2-495F-91DC-5807DAB8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4677AA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tjea/Fiap-Apache-Camel-e-ActiveMQ" TargetMode="Externa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d\AppData\Roaming\Microsoft\Modelos\Relat&#243;rio%20estudantil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6F8-FE99-4C39-A713-BA04D65F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capa.dotx</Template>
  <TotalTime>0</TotalTime>
  <Pages>8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de brito</dc:creator>
  <cp:keywords/>
  <dc:description/>
  <cp:lastModifiedBy>Jean pierre de brito</cp:lastModifiedBy>
  <cp:revision>2</cp:revision>
  <dcterms:created xsi:type="dcterms:W3CDTF">2018-09-02T14:06:00Z</dcterms:created>
  <dcterms:modified xsi:type="dcterms:W3CDTF">2018-09-02T14:06:00Z</dcterms:modified>
  <cp:version/>
</cp:coreProperties>
</file>